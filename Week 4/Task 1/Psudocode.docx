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39" w:rsidRDefault="00602139">
      <w:pPr>
        <w:rPr>
          <w:b/>
          <w:sz w:val="28"/>
        </w:rPr>
      </w:pPr>
      <w:r>
        <w:rPr>
          <w:b/>
          <w:sz w:val="28"/>
        </w:rPr>
        <w:t>Pseudocode</w:t>
      </w:r>
    </w:p>
    <w:p w:rsidR="00602139" w:rsidRDefault="00602139">
      <w:pPr>
        <w:rPr>
          <w:b/>
          <w:sz w:val="28"/>
        </w:rPr>
      </w:pPr>
    </w:p>
    <w:p w:rsidR="00461CCB" w:rsidRDefault="00461CCB">
      <w:pPr>
        <w:rPr>
          <w:sz w:val="24"/>
        </w:rPr>
      </w:pPr>
      <w:r>
        <w:rPr>
          <w:sz w:val="24"/>
        </w:rPr>
        <w:t>If array is empty</w:t>
      </w:r>
    </w:p>
    <w:p w:rsidR="00461CCB" w:rsidRDefault="00461CCB">
      <w:pPr>
        <w:rPr>
          <w:sz w:val="24"/>
        </w:rPr>
      </w:pPr>
      <w:r>
        <w:rPr>
          <w:sz w:val="24"/>
        </w:rPr>
        <w:tab/>
        <w:t>Return 0</w:t>
      </w:r>
    </w:p>
    <w:p w:rsidR="00461CCB" w:rsidRDefault="00461CCB">
      <w:pPr>
        <w:rPr>
          <w:sz w:val="24"/>
        </w:rPr>
      </w:pPr>
      <w:r>
        <w:rPr>
          <w:sz w:val="24"/>
        </w:rPr>
        <w:t>Else</w:t>
      </w:r>
      <w:r w:rsidR="000B4B95">
        <w:rPr>
          <w:sz w:val="24"/>
        </w:rPr>
        <w:t xml:space="preserve"> if</w:t>
      </w:r>
    </w:p>
    <w:p w:rsidR="00237E06" w:rsidRDefault="00461CCB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While </w:t>
      </w:r>
      <w:r w:rsidR="00237E06">
        <w:rPr>
          <w:sz w:val="24"/>
        </w:rPr>
        <w:t>!</w:t>
      </w:r>
      <w:proofErr w:type="gramEnd"/>
      <w:r w:rsidR="00237E06">
        <w:rPr>
          <w:sz w:val="24"/>
        </w:rPr>
        <w:t xml:space="preserve">= key &amp;&amp; != range of </w:t>
      </w:r>
      <w:proofErr w:type="spellStart"/>
      <w:r w:rsidR="00237E06">
        <w:rPr>
          <w:sz w:val="24"/>
        </w:rPr>
        <w:t>interger</w:t>
      </w:r>
      <w:proofErr w:type="spellEnd"/>
      <w:r w:rsidR="00237E06">
        <w:rPr>
          <w:sz w:val="24"/>
        </w:rPr>
        <w:t xml:space="preserve"> </w:t>
      </w:r>
    </w:p>
    <w:p w:rsidR="00237E06" w:rsidRDefault="00237E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array &lt; key</w:t>
      </w:r>
    </w:p>
    <w:p w:rsidR="00237E06" w:rsidRDefault="00237E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Lowest position = array + 1</w:t>
      </w:r>
    </w:p>
    <w:p w:rsidR="00237E06" w:rsidRDefault="00237E0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:rsidR="006B628E" w:rsidRDefault="00237E06">
      <w:pPr>
        <w:rPr>
          <w:b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Highest position = array + 1</w:t>
      </w:r>
      <w:r w:rsidR="00461CCB">
        <w:rPr>
          <w:sz w:val="24"/>
        </w:rPr>
        <w:t xml:space="preserve"> </w:t>
      </w:r>
      <w:r w:rsidR="00602139">
        <w:rPr>
          <w:b/>
          <w:sz w:val="28"/>
        </w:rPr>
        <w:t xml:space="preserve"> </w:t>
      </w:r>
    </w:p>
    <w:p w:rsidR="000B4B95" w:rsidRDefault="000B4B95">
      <w:pPr>
        <w:rPr>
          <w:sz w:val="24"/>
        </w:rPr>
      </w:pPr>
      <w:r>
        <w:rPr>
          <w:sz w:val="24"/>
        </w:rPr>
        <w:t>Else</w:t>
      </w:r>
    </w:p>
    <w:p w:rsidR="000B4B95" w:rsidRDefault="000B4B95">
      <w:pPr>
        <w:rPr>
          <w:sz w:val="24"/>
        </w:rPr>
      </w:pPr>
      <w:r>
        <w:rPr>
          <w:sz w:val="24"/>
        </w:rPr>
        <w:tab/>
        <w:t>“Number was found”</w:t>
      </w:r>
    </w:p>
    <w:p w:rsidR="00090033" w:rsidRDefault="00090033">
      <w:pPr>
        <w:rPr>
          <w:sz w:val="24"/>
        </w:rPr>
      </w:pPr>
      <w:bookmarkStart w:id="0" w:name="_GoBack"/>
      <w:bookmarkEnd w:id="0"/>
    </w:p>
    <w:p w:rsidR="00090033" w:rsidRPr="000B4B95" w:rsidRDefault="00090033">
      <w:pPr>
        <w:rPr>
          <w:sz w:val="24"/>
        </w:rPr>
      </w:pPr>
      <w:r>
        <w:rPr>
          <w:sz w:val="24"/>
        </w:rPr>
        <w:t xml:space="preserve">Time complexity is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N</w:t>
      </w:r>
      <w:r w:rsidRPr="00090033">
        <w:rPr>
          <w:sz w:val="24"/>
          <w:vertAlign w:val="superscript"/>
        </w:rPr>
        <w:t>2</w:t>
      </w:r>
      <w:r>
        <w:rPr>
          <w:sz w:val="24"/>
        </w:rPr>
        <w:t>)</w:t>
      </w:r>
    </w:p>
    <w:sectPr w:rsidR="00090033" w:rsidRPr="000B4B95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DC"/>
    <w:rsid w:val="00072DDC"/>
    <w:rsid w:val="00090033"/>
    <w:rsid w:val="000B4B95"/>
    <w:rsid w:val="00122E95"/>
    <w:rsid w:val="001F2ED6"/>
    <w:rsid w:val="00237E06"/>
    <w:rsid w:val="00461CCB"/>
    <w:rsid w:val="00602139"/>
    <w:rsid w:val="006B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0229E-D0C6-466F-9C6D-97313052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F6AC9531.dotm</Template>
  <TotalTime>17</TotalTime>
  <Pages>1</Pages>
  <Words>42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Hall</dc:creator>
  <cp:keywords/>
  <dc:description/>
  <cp:lastModifiedBy>Eliot Hall</cp:lastModifiedBy>
  <cp:revision>5</cp:revision>
  <dcterms:created xsi:type="dcterms:W3CDTF">2016-11-08T12:55:00Z</dcterms:created>
  <dcterms:modified xsi:type="dcterms:W3CDTF">2016-11-15T12:26:00Z</dcterms:modified>
</cp:coreProperties>
</file>